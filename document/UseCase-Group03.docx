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66AABDB8" w:rsidR="009C307A" w:rsidRDefault="00AA08EC">
      <w:pPr>
        <w:pStyle w:val="Title"/>
        <w:jc w:val="right"/>
      </w:pPr>
      <w:r>
        <w:t>15CTT-</w:t>
      </w:r>
      <w:bookmarkStart w:id="0" w:name="_GoBack"/>
      <w:bookmarkEnd w:id="0"/>
      <w:r>
        <w:t>Group3</w:t>
      </w:r>
    </w:p>
    <w:p w14:paraId="10DB093B" w14:textId="5DB4078E" w:rsidR="009C307A" w:rsidRDefault="00634402">
      <w:pPr>
        <w:pStyle w:val="Title"/>
        <w:jc w:val="right"/>
      </w:pPr>
      <w:fldSimple w:instr="title  \* Mergeformat ">
        <w:r w:rsidR="00626984">
          <w:t>Use-Ca</w:t>
        </w:r>
        <w:r w:rsidR="00AA08EC">
          <w:t>se Specification: &lt;Sleeping Beauty</w:t>
        </w:r>
        <w:r w:rsidR="00626984">
          <w:t>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22514E" w14:textId="13984E73" w:rsidR="009C307A" w:rsidRDefault="00630073">
      <w:pPr>
        <w:pStyle w:val="Title"/>
      </w:pPr>
      <w:r>
        <w:lastRenderedPageBreak/>
        <w:t>Table of Contents</w:t>
      </w:r>
    </w:p>
    <w:p w14:paraId="0095FD2C" w14:textId="51EE62A6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0B3B91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01D981C4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0B3B91">
        <w:rPr>
          <w:noProof/>
        </w:rPr>
        <w:t>4</w:t>
      </w:r>
      <w:r>
        <w:rPr>
          <w:noProof/>
        </w:rPr>
        <w:fldChar w:fldCharType="end"/>
      </w:r>
    </w:p>
    <w:p w14:paraId="60265333" w14:textId="40560C7F" w:rsidR="006D0A9A" w:rsidRDefault="006D0A9A" w:rsidP="00A372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0EB3F7BF" w:rsidR="00E06BE7" w:rsidRPr="00D3477A" w:rsidRDefault="004E3DCC" w:rsidP="00D3477A">
      <w:pPr>
        <w:pStyle w:val="Heading1"/>
      </w:pPr>
      <w:bookmarkStart w:id="1" w:name="_Toc416105490"/>
      <w:r>
        <w:lastRenderedPageBreak/>
        <w:t>Use-case Model</w:t>
      </w:r>
      <w:bookmarkEnd w:id="1"/>
    </w:p>
    <w:p w14:paraId="25B55BFD" w14:textId="29341FD9" w:rsidR="004E3DCC" w:rsidRDefault="001723E7" w:rsidP="004078A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023A" wp14:editId="5073A3BF">
            <wp:simplePos x="0" y="0"/>
            <wp:positionH relativeFrom="margin">
              <wp:posOffset>-415925</wp:posOffset>
            </wp:positionH>
            <wp:positionV relativeFrom="paragraph">
              <wp:posOffset>175895</wp:posOffset>
            </wp:positionV>
            <wp:extent cx="6785610" cy="3609975"/>
            <wp:effectExtent l="0" t="0" r="0" b="0"/>
            <wp:wrapTopAndBottom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B202" w14:textId="7D071849" w:rsidR="004E3DCC" w:rsidRDefault="004E3DCC" w:rsidP="004E3DCC"/>
    <w:p w14:paraId="6537B9EF" w14:textId="275B9DA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5219900A" w14:textId="5A28F90F" w:rsidR="007B6C08" w:rsidRDefault="00474D4C" w:rsidP="007B6C08">
      <w:pPr>
        <w:pStyle w:val="Heading2"/>
        <w:numPr>
          <w:ilvl w:val="1"/>
          <w:numId w:val="29"/>
        </w:numPr>
      </w:pPr>
      <w:bookmarkStart w:id="3" w:name="_Toc416105492"/>
      <w:r>
        <w:t xml:space="preserve">Use-case: Add a new </w:t>
      </w:r>
      <w:r w:rsidR="00A37228">
        <w:t xml:space="preserve">quick </w:t>
      </w:r>
      <w:r>
        <w:t>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25F30E8C" w:rsidR="007B6C08" w:rsidRDefault="00474D4C">
            <w:r>
              <w:t xml:space="preserve">Add a new </w:t>
            </w:r>
            <w:r w:rsidR="005172CC">
              <w:t xml:space="preserve">quick </w:t>
            </w:r>
            <w:r>
              <w:t>alarm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0CDD320E" w:rsidR="007B6C08" w:rsidRDefault="007B6C08">
            <w:r>
              <w:t xml:space="preserve">This use case describes how the </w:t>
            </w:r>
            <w:r w:rsidR="00474D4C">
              <w:t>user add a new alarm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0557E177" w:rsidR="007B6C08" w:rsidRDefault="00474D4C">
            <w:r>
              <w:t>User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00317FB8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</w:t>
            </w:r>
            <w:r w:rsidR="00626984">
              <w:t>s</w:t>
            </w:r>
            <w:r w:rsidR="00474D4C">
              <w:t xml:space="preserve"> on plus icon.</w:t>
            </w:r>
          </w:p>
          <w:p w14:paraId="34F1D5DA" w14:textId="1D7395EF" w:rsidR="007B6C08" w:rsidRDefault="00474D4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The user can choose two type quick alarm or alarm type.</w:t>
            </w:r>
          </w:p>
          <w:p w14:paraId="686B3A0E" w14:textId="2F4CE98A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</w:t>
            </w:r>
            <w:r w:rsidR="00474D4C">
              <w:t xml:space="preserve">ser choose quick alarm, then different type of </w:t>
            </w:r>
            <w:r>
              <w:t xml:space="preserve">minute </w:t>
            </w:r>
            <w:r w:rsidR="00474D4C">
              <w:t>boxes</w:t>
            </w:r>
            <w:r>
              <w:t xml:space="preserve"> appeared </w:t>
            </w:r>
          </w:p>
          <w:p w14:paraId="14FF3CDA" w14:textId="77777777" w:rsidR="007B6C08" w:rsidRDefault="00A3722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For each boxes clicked the minute will be stacked up.</w:t>
            </w:r>
          </w:p>
          <w:p w14:paraId="218B3D4E" w14:textId="77777777" w:rsidR="00A37228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OK, the alarm is set up.</w:t>
            </w:r>
          </w:p>
          <w:p w14:paraId="749F0F7D" w14:textId="66C9D424" w:rsidR="005172CC" w:rsidRDefault="005172CC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 Cancel, then nothing will happen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BA6E" w14:textId="16FEB688" w:rsidR="007B6C08" w:rsidRDefault="007B6C08" w:rsidP="005172CC">
            <w:pPr>
              <w:pStyle w:val="ListParagraph"/>
              <w:spacing w:after="0" w:line="240" w:lineRule="auto"/>
            </w:pP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1859518F" w:rsidR="007B6C08" w:rsidRDefault="00A37228">
            <w:r>
              <w:t>User have</w:t>
            </w:r>
            <w:r w:rsidR="005172CC">
              <w:t xml:space="preserve"> </w:t>
            </w:r>
            <w:r>
              <w:t>not added new alarm.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36BB15B4" w:rsidR="007B6C08" w:rsidRDefault="00A37228">
            <w:r>
              <w:t>The user create new alarm successfully.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bookmarkEnd w:id="3"/>
    <w:p w14:paraId="17F4110B" w14:textId="1EC8E99F" w:rsidR="005172CC" w:rsidRDefault="005172CC" w:rsidP="005172CC">
      <w:pPr>
        <w:pStyle w:val="Heading2"/>
        <w:numPr>
          <w:ilvl w:val="1"/>
          <w:numId w:val="29"/>
        </w:numPr>
      </w:pPr>
      <w:r>
        <w:t>Use-case: Add a new 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172CC" w14:paraId="60638972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9529" w14:textId="77777777" w:rsidR="005172CC" w:rsidRDefault="005172CC" w:rsidP="007C3870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0848" w14:textId="77777777" w:rsidR="005172CC" w:rsidRDefault="005172CC" w:rsidP="007C3870">
            <w:r>
              <w:t>Add a new alarm</w:t>
            </w:r>
          </w:p>
        </w:tc>
      </w:tr>
      <w:tr w:rsidR="005172CC" w14:paraId="648888AF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CBB4" w14:textId="77777777" w:rsidR="005172CC" w:rsidRDefault="005172CC" w:rsidP="007C3870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AACE" w14:textId="77777777" w:rsidR="005172CC" w:rsidRDefault="005172CC" w:rsidP="007C3870">
            <w:r>
              <w:t>This use case describes how the user add a new alarm</w:t>
            </w:r>
          </w:p>
        </w:tc>
      </w:tr>
      <w:tr w:rsidR="005172CC" w14:paraId="0E045EE6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9855" w14:textId="77777777" w:rsidR="005172CC" w:rsidRDefault="005172CC" w:rsidP="007C3870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142" w14:textId="77777777" w:rsidR="005172CC" w:rsidRDefault="005172CC" w:rsidP="007C3870">
            <w:r>
              <w:t>User</w:t>
            </w:r>
          </w:p>
        </w:tc>
      </w:tr>
      <w:tr w:rsidR="005172CC" w14:paraId="7BD7689B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303" w14:textId="77777777" w:rsidR="005172CC" w:rsidRDefault="005172CC" w:rsidP="007C3870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452" w14:textId="77777777" w:rsidR="005172CC" w:rsidRDefault="005172CC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hour, minute and day sesssion(AM/PM)</w:t>
            </w:r>
          </w:p>
          <w:p w14:paraId="0E82B423" w14:textId="70E9D601" w:rsidR="005172CC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lastRenderedPageBreak/>
              <w:t>Set up the volume of alarm clock</w:t>
            </w:r>
          </w:p>
          <w:p w14:paraId="55C3CB8A" w14:textId="585AA396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snooze function.</w:t>
            </w:r>
          </w:p>
          <w:p w14:paraId="31382894" w14:textId="2166DD9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displays time option</w:t>
            </w:r>
          </w:p>
          <w:p w14:paraId="2F557176" w14:textId="0DF8C93C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selects the period of snoozing time.</w:t>
            </w:r>
          </w:p>
          <w:p w14:paraId="53F5EEAB" w14:textId="77777777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presses “OK”</w:t>
            </w:r>
          </w:p>
          <w:p w14:paraId="7D6136D8" w14:textId="3E78E309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ringtone function </w:t>
            </w:r>
          </w:p>
          <w:p w14:paraId="1B4996D8" w14:textId="335E4A21" w:rsidR="00AD53E1" w:rsidRDefault="00AD53E1" w:rsidP="005172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 a li</w:t>
            </w:r>
            <w:r w:rsidR="00F337B4">
              <w:t>s</w:t>
            </w:r>
            <w:r>
              <w:t xml:space="preserve">t of music </w:t>
            </w:r>
          </w:p>
          <w:p w14:paraId="330EB58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select ringtone and presses”OK”</w:t>
            </w:r>
          </w:p>
          <w:p w14:paraId="13CF2F35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 xml:space="preserve">User Choose Label </w:t>
            </w:r>
          </w:p>
          <w:p w14:paraId="506EE00E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System display a box for user to input name</w:t>
            </w:r>
          </w:p>
          <w:p w14:paraId="7BD79DB9" w14:textId="77777777" w:rsidR="00AD53E1" w:rsidRDefault="00AD53E1" w:rsidP="00AD53E1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input name and presses “OK”</w:t>
            </w:r>
          </w:p>
          <w:p w14:paraId="445E9719" w14:textId="09C8C78F" w:rsidR="00AD53E1" w:rsidRPr="00F337B4" w:rsidRDefault="00AD53E1" w:rsidP="00F337B4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User choose Alarm off method</w:t>
            </w:r>
          </w:p>
        </w:tc>
      </w:tr>
      <w:tr w:rsidR="005172CC" w14:paraId="3D767077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9F0" w14:textId="77777777" w:rsidR="005172CC" w:rsidRDefault="005172CC" w:rsidP="007C3870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57C2" w14:textId="77777777" w:rsidR="005172CC" w:rsidRDefault="005172CC" w:rsidP="007C3870">
            <w:pPr>
              <w:pStyle w:val="ListParagraph"/>
              <w:spacing w:after="0" w:line="240" w:lineRule="auto"/>
            </w:pPr>
          </w:p>
        </w:tc>
      </w:tr>
      <w:tr w:rsidR="005172CC" w14:paraId="090C9A58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478C" w14:textId="77777777" w:rsidR="005172CC" w:rsidRDefault="005172CC" w:rsidP="007C3870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FD2" w14:textId="77777777" w:rsidR="005172CC" w:rsidRDefault="005172CC" w:rsidP="007C3870">
            <w:r>
              <w:t>User have not added new alarm.</w:t>
            </w:r>
          </w:p>
        </w:tc>
      </w:tr>
      <w:tr w:rsidR="005172CC" w14:paraId="2FB4200C" w14:textId="77777777" w:rsidTr="007C387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C748" w14:textId="77777777" w:rsidR="005172CC" w:rsidRDefault="005172CC" w:rsidP="007C3870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0088" w14:textId="77777777" w:rsidR="005172CC" w:rsidRDefault="005172CC" w:rsidP="007C3870">
            <w:r>
              <w:t>The user create new alarm successfully.</w:t>
            </w:r>
          </w:p>
        </w:tc>
      </w:tr>
    </w:tbl>
    <w:p w14:paraId="77E5F499" w14:textId="21C89CA1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F337B4">
        <w:t>Edit an 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236CD5CC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97B4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B3A0" w14:textId="77777777" w:rsidR="009A188A" w:rsidRDefault="009A188A" w:rsidP="004A1CB1">
            <w:r>
              <w:t>Add a new alarm</w:t>
            </w:r>
          </w:p>
        </w:tc>
      </w:tr>
      <w:tr w:rsidR="009A188A" w14:paraId="3C61DC6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B05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4959" w14:textId="56DDF2B9" w:rsidR="009A188A" w:rsidRDefault="009A188A" w:rsidP="004A1CB1">
            <w:r>
              <w:t xml:space="preserve">This use case describes how the user </w:t>
            </w:r>
            <w:r w:rsidR="00F337B4">
              <w:t>edit</w:t>
            </w:r>
            <w:r>
              <w:t xml:space="preserve"> a</w:t>
            </w:r>
            <w:r w:rsidR="00F337B4">
              <w:t>n existing</w:t>
            </w:r>
            <w:r>
              <w:t xml:space="preserve"> alarm</w:t>
            </w:r>
          </w:p>
        </w:tc>
      </w:tr>
      <w:tr w:rsidR="009A188A" w14:paraId="6B5EB99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66F8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700" w14:textId="77777777" w:rsidR="009A188A" w:rsidRDefault="009A188A" w:rsidP="004A1CB1">
            <w:r>
              <w:t>User</w:t>
            </w:r>
          </w:p>
        </w:tc>
      </w:tr>
      <w:tr w:rsidR="009A188A" w14:paraId="2BDBD522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112D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C916" w14:textId="52DCDAB6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User long-click on an alarm box</w:t>
            </w:r>
          </w:p>
          <w:p w14:paraId="5B4D0D62" w14:textId="29E710D6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Alarm box appears on the screen</w:t>
            </w:r>
          </w:p>
          <w:p w14:paraId="360751E0" w14:textId="4816629E" w:rsidR="009A188A" w:rsidRDefault="009A188A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User </w:t>
            </w:r>
            <w:r w:rsidR="00F337B4">
              <w:t>modifies alarm</w:t>
            </w:r>
          </w:p>
          <w:p w14:paraId="51DCE015" w14:textId="3FE06290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User presses “OK”</w:t>
            </w:r>
          </w:p>
          <w:p w14:paraId="218D5A13" w14:textId="6F3E7DAC" w:rsidR="009A188A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Alarm box disappears</w:t>
            </w:r>
          </w:p>
          <w:p w14:paraId="5DCA102F" w14:textId="0CE496EC" w:rsidR="009A188A" w:rsidRPr="00F337B4" w:rsidRDefault="00F337B4" w:rsidP="00F337B4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System update the alarm accordingly</w:t>
            </w:r>
          </w:p>
        </w:tc>
      </w:tr>
      <w:tr w:rsidR="009A188A" w14:paraId="75DB4B5B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4F12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B0A3" w14:textId="77777777" w:rsidR="009A188A" w:rsidRP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rPr>
                <w:b/>
              </w:rPr>
              <w:t>User wants to edit time</w:t>
            </w:r>
          </w:p>
          <w:p w14:paraId="4F67AFC0" w14:textId="77777777" w:rsidR="00F337B4" w:rsidRP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rPr>
                <w:b/>
              </w:rPr>
              <w:t>User wants to edit day</w:t>
            </w:r>
          </w:p>
          <w:p w14:paraId="184C2B4F" w14:textId="77777777" w:rsidR="00F337B4" w:rsidRPr="006B0B33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</w:rPr>
            </w:pPr>
            <w:r w:rsidRPr="006B0B33">
              <w:rPr>
                <w:b/>
              </w:rPr>
              <w:t>User wants to edit ringtone</w:t>
            </w:r>
          </w:p>
          <w:p w14:paraId="40C23796" w14:textId="2B7A06CD" w:rsidR="00F337B4" w:rsidRDefault="00F337B4" w:rsidP="00F337B4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 w:rsidRPr="006B0B33">
              <w:rPr>
                <w:b/>
              </w:rPr>
              <w:t>User wants to edit alarm method</w:t>
            </w:r>
          </w:p>
        </w:tc>
      </w:tr>
      <w:tr w:rsidR="009A188A" w14:paraId="29B57576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E867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AB7B" w14:textId="6B7CF794" w:rsidR="009A188A" w:rsidRDefault="00F337B4" w:rsidP="004A1CB1">
            <w:r>
              <w:t>Alarm already exists</w:t>
            </w:r>
          </w:p>
        </w:tc>
      </w:tr>
      <w:tr w:rsidR="009A188A" w14:paraId="607D36EE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F94C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B2BF" w14:textId="34A42C98" w:rsidR="009A188A" w:rsidRDefault="009A188A" w:rsidP="004A1CB1">
            <w:r>
              <w:t xml:space="preserve">The user </w:t>
            </w:r>
            <w:r w:rsidR="00F337B4">
              <w:t>edits the alarm successfully</w:t>
            </w:r>
          </w:p>
        </w:tc>
      </w:tr>
    </w:tbl>
    <w:p w14:paraId="3EB137E1" w14:textId="77777777" w:rsidR="009A188A" w:rsidRPr="00F90C4D" w:rsidRDefault="009A188A" w:rsidP="009A188A"/>
    <w:p w14:paraId="2FB99066" w14:textId="27074F22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6B0B33">
        <w:t>View today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30D094D5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74D7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4981" w14:textId="75D762AF" w:rsidR="009A188A" w:rsidRDefault="006B0B33" w:rsidP="004A1CB1">
            <w:r>
              <w:t>View weather</w:t>
            </w:r>
          </w:p>
        </w:tc>
      </w:tr>
      <w:tr w:rsidR="009A188A" w14:paraId="15304A9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8758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1E3F" w14:textId="67BC556D" w:rsidR="009A188A" w:rsidRDefault="009A188A" w:rsidP="004A1CB1">
            <w:r>
              <w:t xml:space="preserve">This use case describes how </w:t>
            </w:r>
            <w:r w:rsidR="006B0B33">
              <w:t>user view today weather</w:t>
            </w:r>
          </w:p>
        </w:tc>
      </w:tr>
      <w:tr w:rsidR="009A188A" w14:paraId="39559557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49F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D532" w14:textId="77777777" w:rsidR="009A188A" w:rsidRDefault="009A188A" w:rsidP="004A1CB1">
            <w:r>
              <w:t>User</w:t>
            </w:r>
          </w:p>
        </w:tc>
      </w:tr>
      <w:tr w:rsidR="009A188A" w14:paraId="69987AF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EA99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7B5" w14:textId="09FE616D" w:rsidR="009A188A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User taps on the weather icon in the bottom navigation bar</w:t>
            </w:r>
          </w:p>
          <w:p w14:paraId="21D0D81B" w14:textId="77777777" w:rsidR="009A188A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App switches view to weather activity</w:t>
            </w:r>
          </w:p>
          <w:p w14:paraId="723B577E" w14:textId="3C6B9CC1" w:rsidR="006B0B33" w:rsidRPr="00AD53E1" w:rsidRDefault="006B0B33" w:rsidP="006B0B3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App display current weather at user’s defined location</w:t>
            </w:r>
          </w:p>
        </w:tc>
      </w:tr>
      <w:tr w:rsidR="009A188A" w14:paraId="68CC8702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B7FD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917A" w14:textId="77777777" w:rsidR="009A188A" w:rsidRPr="006B0B33" w:rsidRDefault="006B0B33" w:rsidP="006B0B33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rPr>
                <w:b/>
              </w:rPr>
              <w:t>App cannot get weather info from Web API service.</w:t>
            </w:r>
          </w:p>
          <w:p w14:paraId="51EC141D" w14:textId="7D93A71C" w:rsidR="006B0B33" w:rsidRPr="006B0B33" w:rsidRDefault="006B0B33" w:rsidP="006B0B33">
            <w:pPr>
              <w:pStyle w:val="ListParagraph"/>
              <w:numPr>
                <w:ilvl w:val="1"/>
                <w:numId w:val="46"/>
              </w:numPr>
              <w:spacing w:line="240" w:lineRule="auto"/>
            </w:pPr>
            <w:r>
              <w:t>App display error message</w:t>
            </w:r>
          </w:p>
        </w:tc>
      </w:tr>
      <w:tr w:rsidR="009A188A" w14:paraId="0BF4187E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35D7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31F9" w14:textId="3993CA3A" w:rsidR="009A188A" w:rsidRDefault="006B0B33" w:rsidP="004A1CB1">
            <w:r>
              <w:t>User is on alarm activity</w:t>
            </w:r>
          </w:p>
        </w:tc>
      </w:tr>
      <w:tr w:rsidR="009A188A" w14:paraId="43D739E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56FE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111C" w14:textId="772A41CE" w:rsidR="009A188A" w:rsidRDefault="006B0B33" w:rsidP="004A1CB1">
            <w:r>
              <w:t>User successfully views weather on current day</w:t>
            </w:r>
          </w:p>
        </w:tc>
      </w:tr>
    </w:tbl>
    <w:p w14:paraId="32D57836" w14:textId="77777777" w:rsidR="009A188A" w:rsidRPr="00F90C4D" w:rsidRDefault="009A188A" w:rsidP="009A188A"/>
    <w:p w14:paraId="42717DEB" w14:textId="625B8F7D" w:rsidR="009A188A" w:rsidRDefault="009A188A" w:rsidP="009A188A">
      <w:pPr>
        <w:pStyle w:val="Heading2"/>
        <w:numPr>
          <w:ilvl w:val="1"/>
          <w:numId w:val="29"/>
        </w:numPr>
      </w:pPr>
      <w:r>
        <w:lastRenderedPageBreak/>
        <w:t xml:space="preserve">Use-case: </w:t>
      </w:r>
      <w:r w:rsidR="006B0B33">
        <w:t>Set sleeping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214F13A9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318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93" w14:textId="703217A7" w:rsidR="009A188A" w:rsidRDefault="006B0B33" w:rsidP="004A1CB1">
            <w:r>
              <w:t>Set sleeping method</w:t>
            </w:r>
          </w:p>
        </w:tc>
      </w:tr>
      <w:tr w:rsidR="009A188A" w14:paraId="03E5ECE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0B6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E2BA" w14:textId="6938D5E1" w:rsidR="009A188A" w:rsidRDefault="009A188A" w:rsidP="004A1CB1">
            <w:r>
              <w:t xml:space="preserve">This use case describes how the user </w:t>
            </w:r>
            <w:r w:rsidR="006B0B33">
              <w:t>set sleeping method</w:t>
            </w:r>
          </w:p>
        </w:tc>
      </w:tr>
      <w:tr w:rsidR="009A188A" w14:paraId="03B9E998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8D9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B224" w14:textId="77777777" w:rsidR="009A188A" w:rsidRDefault="009A188A" w:rsidP="004A1CB1">
            <w:r>
              <w:t>User</w:t>
            </w:r>
          </w:p>
        </w:tc>
      </w:tr>
      <w:tr w:rsidR="009A188A" w14:paraId="330CB8E1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2FE2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A567" w14:textId="6D29AFE1" w:rsidR="009A188A" w:rsidRDefault="006B0B33" w:rsidP="006B0B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taps on the sleeping icon on the bottom navigation bar</w:t>
            </w:r>
          </w:p>
          <w:p w14:paraId="42263204" w14:textId="6A9D6C8C" w:rsidR="009A188A" w:rsidRDefault="00321D46" w:rsidP="006B0B33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tap on one of the sleeping method box</w:t>
            </w:r>
          </w:p>
          <w:p w14:paraId="7E2380AF" w14:textId="1186F594" w:rsidR="009A188A" w:rsidRPr="00AD53E1" w:rsidRDefault="00321D46" w:rsidP="00321D46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User presses start button</w:t>
            </w:r>
          </w:p>
        </w:tc>
      </w:tr>
      <w:tr w:rsidR="009A188A" w14:paraId="0047FBF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5A98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01AE" w14:textId="77777777" w:rsidR="009A188A" w:rsidRDefault="00321D46" w:rsidP="00321D46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User choose</w:t>
            </w:r>
            <w:r w:rsidR="00A30D10">
              <w:t>s</w:t>
            </w:r>
            <w:r>
              <w:t xml:space="preserve"> </w:t>
            </w:r>
            <w:r w:rsidR="002902E5">
              <w:t>sleeping music method</w:t>
            </w:r>
          </w:p>
          <w:p w14:paraId="6ACF6CE9" w14:textId="77777777" w:rsidR="002902E5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Music list appears on screen</w:t>
            </w:r>
          </w:p>
          <w:p w14:paraId="42BDC325" w14:textId="37D48B4B" w:rsidR="00764FFB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User selects a song</w:t>
            </w:r>
          </w:p>
          <w:p w14:paraId="23293E4E" w14:textId="2B4CAEA4" w:rsidR="00764FFB" w:rsidRPr="00321D46" w:rsidRDefault="00764FFB" w:rsidP="00764FFB">
            <w:pPr>
              <w:pStyle w:val="ListParagraph"/>
              <w:numPr>
                <w:ilvl w:val="1"/>
                <w:numId w:val="48"/>
              </w:numPr>
              <w:spacing w:line="240" w:lineRule="auto"/>
            </w:pPr>
            <w:r>
              <w:t>User presses OK</w:t>
            </w:r>
          </w:p>
        </w:tc>
      </w:tr>
      <w:tr w:rsidR="009A188A" w14:paraId="1AD32C1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42F0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CABA" w14:textId="0E9CAC1C" w:rsidR="009A188A" w:rsidRDefault="00764FFB" w:rsidP="004A1CB1">
            <w:r>
              <w:t>User is on any activity</w:t>
            </w:r>
          </w:p>
        </w:tc>
      </w:tr>
      <w:tr w:rsidR="009A188A" w14:paraId="2CBBA9D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5FFA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D4EF" w14:textId="71049669" w:rsidR="009A188A" w:rsidRDefault="009A188A" w:rsidP="004A1CB1">
            <w:r>
              <w:t xml:space="preserve">The user </w:t>
            </w:r>
            <w:r w:rsidR="00921412">
              <w:t>successfully activate an sleeping method</w:t>
            </w:r>
          </w:p>
        </w:tc>
      </w:tr>
    </w:tbl>
    <w:p w14:paraId="367089B5" w14:textId="77777777" w:rsidR="009A188A" w:rsidRPr="00F90C4D" w:rsidRDefault="009A188A" w:rsidP="009A188A"/>
    <w:p w14:paraId="165FB95A" w14:textId="4D7EDAFE" w:rsidR="009A188A" w:rsidRDefault="009A188A" w:rsidP="009A188A">
      <w:pPr>
        <w:pStyle w:val="Heading2"/>
        <w:numPr>
          <w:ilvl w:val="1"/>
          <w:numId w:val="29"/>
        </w:numPr>
      </w:pPr>
      <w:r>
        <w:t xml:space="preserve">Use-case: </w:t>
      </w:r>
      <w:r w:rsidR="00921412">
        <w:t>Share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188A" w14:paraId="635CC67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67F1" w14:textId="77777777" w:rsidR="009A188A" w:rsidRDefault="009A188A" w:rsidP="004A1CB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75E0" w14:textId="48D64411" w:rsidR="009A188A" w:rsidRDefault="00921412" w:rsidP="004A1CB1">
            <w:r>
              <w:t>Share history</w:t>
            </w:r>
          </w:p>
        </w:tc>
      </w:tr>
      <w:tr w:rsidR="009A188A" w14:paraId="269FEA8F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0CD4" w14:textId="77777777" w:rsidR="009A188A" w:rsidRDefault="009A188A" w:rsidP="004A1CB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62A" w14:textId="722740A3" w:rsidR="009A188A" w:rsidRDefault="009A188A" w:rsidP="004A1CB1">
            <w:r>
              <w:t xml:space="preserve">This use case describes how the </w:t>
            </w:r>
            <w:r w:rsidR="00921412">
              <w:t>user can view and share their sleeping statistics</w:t>
            </w:r>
          </w:p>
        </w:tc>
      </w:tr>
      <w:tr w:rsidR="009A188A" w14:paraId="1ED7CBFA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267F" w14:textId="77777777" w:rsidR="009A188A" w:rsidRDefault="009A188A" w:rsidP="004A1CB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B8F9" w14:textId="77777777" w:rsidR="009A188A" w:rsidRDefault="009A188A" w:rsidP="004A1CB1">
            <w:r>
              <w:t>User</w:t>
            </w:r>
          </w:p>
        </w:tc>
      </w:tr>
      <w:tr w:rsidR="009A188A" w14:paraId="1024F3B3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ED0B" w14:textId="77777777" w:rsidR="009A188A" w:rsidRDefault="009A188A" w:rsidP="004A1CB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D27C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taps on Statistics tab on bottom navigation bar</w:t>
            </w:r>
          </w:p>
          <w:p w14:paraId="4F7BAFDB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Statistics activity shows up</w:t>
            </w:r>
          </w:p>
          <w:p w14:paraId="0D7EFC79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taps on share button in the menu bar</w:t>
            </w:r>
          </w:p>
          <w:p w14:paraId="2DBBC13D" w14:textId="6938A8B2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choose a mean of sharing</w:t>
            </w:r>
          </w:p>
          <w:p w14:paraId="31B1ED74" w14:textId="77777777" w:rsidR="009A188A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App sends a link to selected service</w:t>
            </w:r>
          </w:p>
          <w:p w14:paraId="7E680567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continues on sharing service</w:t>
            </w:r>
          </w:p>
          <w:p w14:paraId="299223B4" w14:textId="77777777" w:rsidR="008376A7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User returns from sharing service</w:t>
            </w:r>
          </w:p>
          <w:p w14:paraId="7C4C2499" w14:textId="238EB2F3" w:rsidR="008376A7" w:rsidRPr="00AD53E1" w:rsidRDefault="008376A7" w:rsidP="0092141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Application displays statistics activity</w:t>
            </w:r>
          </w:p>
        </w:tc>
      </w:tr>
      <w:tr w:rsidR="009A188A" w14:paraId="7731D071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E614" w14:textId="77777777" w:rsidR="009A188A" w:rsidRDefault="009A188A" w:rsidP="004A1CB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751E" w14:textId="77777777" w:rsidR="009A188A" w:rsidRDefault="009A188A" w:rsidP="004A1CB1">
            <w:pPr>
              <w:pStyle w:val="ListParagraph"/>
              <w:spacing w:after="0" w:line="240" w:lineRule="auto"/>
            </w:pPr>
          </w:p>
        </w:tc>
      </w:tr>
      <w:tr w:rsidR="009A188A" w14:paraId="56180AE4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895E" w14:textId="77777777" w:rsidR="009A188A" w:rsidRDefault="009A188A" w:rsidP="004A1CB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0F9" w14:textId="1FC82DB1" w:rsidR="009A188A" w:rsidRDefault="009A188A" w:rsidP="004A1CB1">
            <w:r>
              <w:t xml:space="preserve">User </w:t>
            </w:r>
            <w:r w:rsidR="008376A7">
              <w:t>has been using the app for at least a week</w:t>
            </w:r>
          </w:p>
        </w:tc>
      </w:tr>
      <w:tr w:rsidR="009A188A" w14:paraId="578D4B38" w14:textId="77777777" w:rsidTr="004A1CB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9F2C" w14:textId="77777777" w:rsidR="009A188A" w:rsidRDefault="009A188A" w:rsidP="004A1CB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4CBA" w14:textId="453EB254" w:rsidR="009A188A" w:rsidRDefault="008376A7" w:rsidP="004A1CB1">
            <w:r>
              <w:t>User successfully shares their statistics</w:t>
            </w:r>
          </w:p>
        </w:tc>
      </w:tr>
    </w:tbl>
    <w:p w14:paraId="628B8067" w14:textId="77777777" w:rsidR="009A188A" w:rsidRPr="00F90C4D" w:rsidRDefault="009A188A" w:rsidP="009A188A"/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D9ACA" w14:textId="77777777" w:rsidR="007C3DBD" w:rsidRDefault="007C3DBD">
      <w:pPr>
        <w:spacing w:line="240" w:lineRule="auto"/>
      </w:pPr>
      <w:r>
        <w:separator/>
      </w:r>
    </w:p>
  </w:endnote>
  <w:endnote w:type="continuationSeparator" w:id="0">
    <w:p w14:paraId="1B6EE7B3" w14:textId="77777777" w:rsidR="007C3DBD" w:rsidRDefault="007C3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15807C1F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B3B9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5C7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2BA79CA5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B5C7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5FEEA" w14:textId="77777777" w:rsidR="007C3DBD" w:rsidRDefault="007C3DBD">
      <w:pPr>
        <w:spacing w:line="240" w:lineRule="auto"/>
      </w:pPr>
      <w:r>
        <w:separator/>
      </w:r>
    </w:p>
  </w:footnote>
  <w:footnote w:type="continuationSeparator" w:id="0">
    <w:p w14:paraId="764A3042" w14:textId="77777777" w:rsidR="007C3DBD" w:rsidRDefault="007C3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53456F8" w14:textId="35FC41D8" w:rsidR="009C307A" w:rsidRDefault="00FB5C71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Group03_15CTT</w:t>
    </w: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3F3073DF" w:rsidR="009C307A" w:rsidRDefault="00AA08EC" w:rsidP="00AA08EC">
          <w:pPr>
            <w:tabs>
              <w:tab w:val="left" w:pos="1331"/>
            </w:tabs>
          </w:pPr>
          <w:r>
            <w:t>Sleeping Beauty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6AE1A19D" w:rsidR="009C307A" w:rsidRDefault="00634402">
          <w:fldSimple w:instr="title  \* Mergeformat ">
            <w:r w:rsidR="000B3B91">
              <w:t>Use-Ca</w:t>
            </w:r>
            <w:r w:rsidR="00AA08EC">
              <w:t>se Specification: &lt;Sleeping Beauty</w:t>
            </w:r>
            <w:r w:rsidR="000B3B91">
              <w:t>&gt;</w:t>
            </w:r>
          </w:fldSimple>
        </w:p>
      </w:tc>
      <w:tc>
        <w:tcPr>
          <w:tcW w:w="3179" w:type="dxa"/>
        </w:tcPr>
        <w:p w14:paraId="34054106" w14:textId="5F6B906B" w:rsidR="009C307A" w:rsidRDefault="00AA08EC">
          <w:r>
            <w:t xml:space="preserve">  Date:  27/4/2018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05511221" w:rsidR="009C307A" w:rsidRDefault="00AA08EC">
          <w:r>
            <w:t>Use case</w:t>
          </w:r>
          <w:r w:rsidR="00D3477A">
            <w:t>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C4C56"/>
    <w:multiLevelType w:val="hybridMultilevel"/>
    <w:tmpl w:val="911A2A3C"/>
    <w:lvl w:ilvl="0" w:tplc="722A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4F1A35"/>
    <w:multiLevelType w:val="hybridMultilevel"/>
    <w:tmpl w:val="2F46032C"/>
    <w:lvl w:ilvl="0" w:tplc="0E900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7F55E99"/>
    <w:multiLevelType w:val="hybridMultilevel"/>
    <w:tmpl w:val="9F841B64"/>
    <w:lvl w:ilvl="0" w:tplc="A84C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65DA9"/>
    <w:multiLevelType w:val="hybridMultilevel"/>
    <w:tmpl w:val="D0665BE6"/>
    <w:lvl w:ilvl="0" w:tplc="722A1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15F29"/>
    <w:multiLevelType w:val="hybridMultilevel"/>
    <w:tmpl w:val="D848FE3C"/>
    <w:lvl w:ilvl="0" w:tplc="0E900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2D70"/>
    <w:multiLevelType w:val="hybridMultilevel"/>
    <w:tmpl w:val="B8F64F7E"/>
    <w:lvl w:ilvl="0" w:tplc="42CE5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1296F"/>
    <w:multiLevelType w:val="hybridMultilevel"/>
    <w:tmpl w:val="1C02BCBA"/>
    <w:lvl w:ilvl="0" w:tplc="6768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05030E"/>
    <w:multiLevelType w:val="hybridMultilevel"/>
    <w:tmpl w:val="AD32ED4E"/>
    <w:lvl w:ilvl="0" w:tplc="A84C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43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5"/>
  </w:num>
  <w:num w:numId="11">
    <w:abstractNumId w:val="19"/>
  </w:num>
  <w:num w:numId="12">
    <w:abstractNumId w:val="15"/>
  </w:num>
  <w:num w:numId="13">
    <w:abstractNumId w:val="41"/>
  </w:num>
  <w:num w:numId="14">
    <w:abstractNumId w:val="14"/>
  </w:num>
  <w:num w:numId="15">
    <w:abstractNumId w:val="7"/>
  </w:num>
  <w:num w:numId="16">
    <w:abstractNumId w:val="39"/>
  </w:num>
  <w:num w:numId="17">
    <w:abstractNumId w:val="25"/>
  </w:num>
  <w:num w:numId="18">
    <w:abstractNumId w:val="11"/>
  </w:num>
  <w:num w:numId="19">
    <w:abstractNumId w:val="24"/>
  </w:num>
  <w:num w:numId="20">
    <w:abstractNumId w:val="13"/>
  </w:num>
  <w:num w:numId="21">
    <w:abstractNumId w:val="37"/>
  </w:num>
  <w:num w:numId="22">
    <w:abstractNumId w:val="29"/>
  </w:num>
  <w:num w:numId="23">
    <w:abstractNumId w:val="10"/>
  </w:num>
  <w:num w:numId="24">
    <w:abstractNumId w:val="9"/>
  </w:num>
  <w:num w:numId="25">
    <w:abstractNumId w:val="17"/>
  </w:num>
  <w:num w:numId="26">
    <w:abstractNumId w:val="33"/>
  </w:num>
  <w:num w:numId="27">
    <w:abstractNumId w:val="38"/>
  </w:num>
  <w:num w:numId="28">
    <w:abstractNumId w:val="4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3"/>
  </w:num>
  <w:num w:numId="33">
    <w:abstractNumId w:val="12"/>
  </w:num>
  <w:num w:numId="34">
    <w:abstractNumId w:val="28"/>
  </w:num>
  <w:num w:numId="35">
    <w:abstractNumId w:val="21"/>
  </w:num>
  <w:num w:numId="36">
    <w:abstractNumId w:val="3"/>
  </w:num>
  <w:num w:numId="37">
    <w:abstractNumId w:val="34"/>
  </w:num>
  <w:num w:numId="38">
    <w:abstractNumId w:val="18"/>
  </w:num>
  <w:num w:numId="39">
    <w:abstractNumId w:val="6"/>
  </w:num>
  <w:num w:numId="40">
    <w:abstractNumId w:val="30"/>
  </w:num>
  <w:num w:numId="41">
    <w:abstractNumId w:val="35"/>
  </w:num>
  <w:num w:numId="42">
    <w:abstractNumId w:val="36"/>
  </w:num>
  <w:num w:numId="43">
    <w:abstractNumId w:val="31"/>
  </w:num>
  <w:num w:numId="44">
    <w:abstractNumId w:val="8"/>
  </w:num>
  <w:num w:numId="45">
    <w:abstractNumId w:val="22"/>
  </w:num>
  <w:num w:numId="46">
    <w:abstractNumId w:val="4"/>
  </w:num>
  <w:num w:numId="47">
    <w:abstractNumId w:val="20"/>
  </w:num>
  <w:num w:numId="48">
    <w:abstractNumId w:val="40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B3B91"/>
    <w:rsid w:val="000C0AE6"/>
    <w:rsid w:val="000C5EAE"/>
    <w:rsid w:val="000C7E2A"/>
    <w:rsid w:val="000D02B5"/>
    <w:rsid w:val="000F6A6F"/>
    <w:rsid w:val="00145797"/>
    <w:rsid w:val="001723E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76DBE"/>
    <w:rsid w:val="00286BF7"/>
    <w:rsid w:val="002902E5"/>
    <w:rsid w:val="002B37D6"/>
    <w:rsid w:val="002C788A"/>
    <w:rsid w:val="002C7CB2"/>
    <w:rsid w:val="00303B75"/>
    <w:rsid w:val="0031018F"/>
    <w:rsid w:val="00321D46"/>
    <w:rsid w:val="0034779E"/>
    <w:rsid w:val="00366692"/>
    <w:rsid w:val="003912F0"/>
    <w:rsid w:val="003B55A1"/>
    <w:rsid w:val="003D081E"/>
    <w:rsid w:val="003F741E"/>
    <w:rsid w:val="004078A2"/>
    <w:rsid w:val="00415DCE"/>
    <w:rsid w:val="00474D4C"/>
    <w:rsid w:val="00477C52"/>
    <w:rsid w:val="004846E6"/>
    <w:rsid w:val="004A46CA"/>
    <w:rsid w:val="004D146C"/>
    <w:rsid w:val="004D14DB"/>
    <w:rsid w:val="004E3DCC"/>
    <w:rsid w:val="00512D5C"/>
    <w:rsid w:val="00512FAF"/>
    <w:rsid w:val="005172CC"/>
    <w:rsid w:val="005458B1"/>
    <w:rsid w:val="005835BF"/>
    <w:rsid w:val="00591379"/>
    <w:rsid w:val="005B2D99"/>
    <w:rsid w:val="005B6CA7"/>
    <w:rsid w:val="00621BED"/>
    <w:rsid w:val="00626984"/>
    <w:rsid w:val="00630073"/>
    <w:rsid w:val="00634402"/>
    <w:rsid w:val="00646F9C"/>
    <w:rsid w:val="00661C90"/>
    <w:rsid w:val="006B0B33"/>
    <w:rsid w:val="006D0A9A"/>
    <w:rsid w:val="00705E25"/>
    <w:rsid w:val="007201F3"/>
    <w:rsid w:val="00722628"/>
    <w:rsid w:val="00727C2C"/>
    <w:rsid w:val="00727D12"/>
    <w:rsid w:val="00735E6A"/>
    <w:rsid w:val="00764FFB"/>
    <w:rsid w:val="007B6C08"/>
    <w:rsid w:val="007C150D"/>
    <w:rsid w:val="007C3DBD"/>
    <w:rsid w:val="00804E89"/>
    <w:rsid w:val="00810936"/>
    <w:rsid w:val="00831AF5"/>
    <w:rsid w:val="008376A7"/>
    <w:rsid w:val="00876F9C"/>
    <w:rsid w:val="00890487"/>
    <w:rsid w:val="008A0730"/>
    <w:rsid w:val="008A7F64"/>
    <w:rsid w:val="008C235D"/>
    <w:rsid w:val="00921412"/>
    <w:rsid w:val="00930E23"/>
    <w:rsid w:val="00941ADF"/>
    <w:rsid w:val="00952E28"/>
    <w:rsid w:val="00962FFB"/>
    <w:rsid w:val="00970592"/>
    <w:rsid w:val="0099736E"/>
    <w:rsid w:val="009A188A"/>
    <w:rsid w:val="009B3596"/>
    <w:rsid w:val="009B420A"/>
    <w:rsid w:val="009C307A"/>
    <w:rsid w:val="009D00EE"/>
    <w:rsid w:val="009D033E"/>
    <w:rsid w:val="009F55EC"/>
    <w:rsid w:val="00A013D1"/>
    <w:rsid w:val="00A149F1"/>
    <w:rsid w:val="00A30D10"/>
    <w:rsid w:val="00A347E9"/>
    <w:rsid w:val="00A37228"/>
    <w:rsid w:val="00A43CFC"/>
    <w:rsid w:val="00A5675A"/>
    <w:rsid w:val="00A6373E"/>
    <w:rsid w:val="00A66B11"/>
    <w:rsid w:val="00A734D9"/>
    <w:rsid w:val="00A83A76"/>
    <w:rsid w:val="00A9740D"/>
    <w:rsid w:val="00AA08EC"/>
    <w:rsid w:val="00AA2DFE"/>
    <w:rsid w:val="00AA7C3B"/>
    <w:rsid w:val="00AB2519"/>
    <w:rsid w:val="00AD53E1"/>
    <w:rsid w:val="00AF7300"/>
    <w:rsid w:val="00B27476"/>
    <w:rsid w:val="00B305DC"/>
    <w:rsid w:val="00B50021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BF67C9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337B4"/>
    <w:rsid w:val="00F54DC2"/>
    <w:rsid w:val="00F77891"/>
    <w:rsid w:val="00F90C4D"/>
    <w:rsid w:val="00F92264"/>
    <w:rsid w:val="00F94CDD"/>
    <w:rsid w:val="00F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484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LIENG THE PHY</cp:lastModifiedBy>
  <cp:revision>13</cp:revision>
  <cp:lastPrinted>2017-11-21T13:28:00Z</cp:lastPrinted>
  <dcterms:created xsi:type="dcterms:W3CDTF">2017-11-04T11:29:00Z</dcterms:created>
  <dcterms:modified xsi:type="dcterms:W3CDTF">2018-05-07T13:48:00Z</dcterms:modified>
</cp:coreProperties>
</file>