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8A8A4" w14:textId="13A68773" w:rsidR="00F57285" w:rsidRDefault="00F57285">
      <w:pPr>
        <w:pStyle w:val="Title"/>
        <w:jc w:val="right"/>
      </w:pPr>
      <w:r>
        <w:t>15CTT-Grou</w:t>
      </w:r>
      <w:bookmarkStart w:id="0" w:name="_GoBack"/>
      <w:bookmarkEnd w:id="0"/>
      <w:r>
        <w:t>p3</w:t>
      </w:r>
    </w:p>
    <w:p w14:paraId="7BBED1DB" w14:textId="0FE28809" w:rsidR="00444035" w:rsidRDefault="004B519D">
      <w:pPr>
        <w:pStyle w:val="Title"/>
        <w:jc w:val="right"/>
      </w:pPr>
      <w:r>
        <w:t>Glossary</w:t>
      </w:r>
      <w:fldSimple w:instr=" TITLE  \* MERGEFORMAT ">
        <w:r w:rsidR="004455A2">
          <w:t xml:space="preserve"> Document</w:t>
        </w:r>
      </w:fldSimple>
    </w:p>
    <w:p w14:paraId="6285C0DB" w14:textId="77777777" w:rsidR="00444035" w:rsidRDefault="00444035">
      <w:pPr>
        <w:pStyle w:val="Title"/>
        <w:jc w:val="right"/>
      </w:pPr>
    </w:p>
    <w:p w14:paraId="40448CF7" w14:textId="0B03E2AB" w:rsidR="00444035" w:rsidRDefault="008C326C">
      <w:pPr>
        <w:pStyle w:val="Title"/>
        <w:jc w:val="right"/>
        <w:rPr>
          <w:sz w:val="28"/>
        </w:rPr>
      </w:pPr>
      <w:r>
        <w:rPr>
          <w:sz w:val="28"/>
        </w:rPr>
        <w:t>Version &lt;1.0</w:t>
      </w:r>
      <w:r w:rsidR="00F34309">
        <w:rPr>
          <w:sz w:val="28"/>
        </w:rPr>
        <w:t>&gt;</w:t>
      </w:r>
    </w:p>
    <w:p w14:paraId="20E0BFCA" w14:textId="77777777" w:rsidR="00444035" w:rsidRDefault="00444035">
      <w:pPr>
        <w:pStyle w:val="InfoBlue"/>
      </w:pPr>
    </w:p>
    <w:p w14:paraId="692A7CFA" w14:textId="77777777" w:rsidR="00444035" w:rsidRDefault="00444035">
      <w:pPr>
        <w:pStyle w:val="InfoBlue"/>
      </w:pPr>
    </w:p>
    <w:p w14:paraId="0212AA68" w14:textId="77777777" w:rsidR="00444035" w:rsidRDefault="00444035">
      <w:pPr>
        <w:sectPr w:rsidR="0044403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7329EF0" w14:textId="0E68BEFE" w:rsidR="00444035" w:rsidRDefault="00F34309">
      <w:pPr>
        <w:pStyle w:val="Title"/>
      </w:pPr>
      <w:r>
        <w:lastRenderedPageBreak/>
        <w:t>Table of Contents</w:t>
      </w:r>
    </w:p>
    <w:p w14:paraId="79278578" w14:textId="5B1ABC11" w:rsidR="00DD4FA1" w:rsidRDefault="00F34309">
      <w:pPr>
        <w:pStyle w:val="TOC1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D4FA1">
        <w:rPr>
          <w:noProof/>
        </w:rPr>
        <w:t>1.</w:t>
      </w:r>
      <w:r w:rsidR="00DD4FA1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DD4FA1">
        <w:rPr>
          <w:noProof/>
        </w:rPr>
        <w:t>Introduction</w:t>
      </w:r>
      <w:r w:rsidR="00DD4FA1">
        <w:rPr>
          <w:noProof/>
        </w:rPr>
        <w:tab/>
      </w:r>
      <w:r w:rsidR="00DD4FA1">
        <w:rPr>
          <w:noProof/>
        </w:rPr>
        <w:fldChar w:fldCharType="begin"/>
      </w:r>
      <w:r w:rsidR="00DD4FA1">
        <w:rPr>
          <w:noProof/>
        </w:rPr>
        <w:instrText xml:space="preserve"> PAGEREF _Toc468193988 \h </w:instrText>
      </w:r>
      <w:r w:rsidR="00DD4FA1">
        <w:rPr>
          <w:noProof/>
        </w:rPr>
      </w:r>
      <w:r w:rsidR="00DD4FA1">
        <w:rPr>
          <w:noProof/>
        </w:rPr>
        <w:fldChar w:fldCharType="separate"/>
      </w:r>
      <w:r w:rsidR="005D0899">
        <w:rPr>
          <w:noProof/>
        </w:rPr>
        <w:t>3</w:t>
      </w:r>
      <w:r w:rsidR="00DD4FA1">
        <w:rPr>
          <w:noProof/>
        </w:rPr>
        <w:fldChar w:fldCharType="end"/>
      </w:r>
    </w:p>
    <w:p w14:paraId="0170F5B5" w14:textId="397D8863" w:rsidR="003E4D9B" w:rsidRPr="003E4D9B" w:rsidRDefault="003E4D9B" w:rsidP="003E4D9B">
      <w:pPr>
        <w:rPr>
          <w:rFonts w:eastAsiaTheme="minorEastAsia"/>
        </w:rPr>
      </w:pPr>
      <w:r>
        <w:rPr>
          <w:rFonts w:eastAsiaTheme="minorEastAsia"/>
        </w:rPr>
        <w:tab/>
        <w:t>Glossary</w:t>
      </w:r>
    </w:p>
    <w:p w14:paraId="522E4293" w14:textId="10A3BF44" w:rsidR="00444035" w:rsidRDefault="00F34309">
      <w:pPr>
        <w:pStyle w:val="Title"/>
      </w:pPr>
      <w:r>
        <w:fldChar w:fldCharType="end"/>
      </w:r>
      <w:r>
        <w:br w:type="page"/>
      </w:r>
      <w:r w:rsidR="003E4D9B">
        <w:lastRenderedPageBreak/>
        <w:t>Glossary</w:t>
      </w:r>
      <w:r>
        <w:t xml:space="preserve"> </w:t>
      </w:r>
    </w:p>
    <w:p w14:paraId="53BCED4C" w14:textId="77777777" w:rsidR="00444035" w:rsidRDefault="00F34309">
      <w:pPr>
        <w:pStyle w:val="Heading1"/>
      </w:pPr>
      <w:bookmarkStart w:id="1" w:name="_Toc456598586"/>
      <w:bookmarkStart w:id="2" w:name="_Toc468193988"/>
      <w:r>
        <w:t>Introduction</w:t>
      </w:r>
      <w:bookmarkEnd w:id="1"/>
      <w:bookmarkEnd w:id="2"/>
    </w:p>
    <w:p w14:paraId="7F3513CF" w14:textId="5CD45C95" w:rsidR="000C2425" w:rsidRDefault="00000EC1" w:rsidP="00000EC1">
      <w:pPr>
        <w:pStyle w:val="BodyText"/>
        <w:ind w:left="0"/>
        <w:rPr>
          <w:b/>
          <w:sz w:val="22"/>
          <w:szCs w:val="22"/>
        </w:rPr>
      </w:pPr>
      <w:r>
        <w:tab/>
      </w:r>
      <w:r w:rsidRPr="0065089A">
        <w:rPr>
          <w:b/>
          <w:sz w:val="22"/>
          <w:szCs w:val="22"/>
        </w:rPr>
        <w:t>Purpose</w:t>
      </w:r>
    </w:p>
    <w:p w14:paraId="3D786C3D" w14:textId="040F8973" w:rsidR="003E4D9B" w:rsidRPr="00E97C75" w:rsidRDefault="003E4D9B" w:rsidP="00000EC1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ab/>
        <w:t xml:space="preserve">The glossary contains the definition </w:t>
      </w:r>
      <w:r w:rsidR="004D4B64">
        <w:rPr>
          <w:sz w:val="22"/>
          <w:szCs w:val="22"/>
        </w:rPr>
        <w:t xml:space="preserve">for all </w:t>
      </w:r>
      <w:r>
        <w:rPr>
          <w:sz w:val="22"/>
          <w:szCs w:val="22"/>
        </w:rPr>
        <w:t>of</w:t>
      </w:r>
      <w:r w:rsidR="004D4B64">
        <w:rPr>
          <w:sz w:val="22"/>
          <w:szCs w:val="22"/>
        </w:rPr>
        <w:t xml:space="preserve"> the classes as well as special specfic terms in Sleeping Beauty project . This glossary will be expanded along the duration of the life of the project.</w:t>
      </w:r>
    </w:p>
    <w:p w14:paraId="57A64953" w14:textId="0C6A3B1C" w:rsidR="00000EC1" w:rsidRDefault="00000EC1" w:rsidP="00000EC1">
      <w:pPr>
        <w:pStyle w:val="BodyText"/>
        <w:ind w:left="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ab/>
        <w:t>Scope</w:t>
      </w:r>
    </w:p>
    <w:p w14:paraId="35BB2287" w14:textId="0D0EBC90" w:rsidR="00ED3911" w:rsidRPr="00ED3911" w:rsidRDefault="00ED3911" w:rsidP="00000EC1">
      <w:pPr>
        <w:pStyle w:val="BodyText"/>
        <w:ind w:left="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A21DDB">
        <w:rPr>
          <w:sz w:val="22"/>
          <w:szCs w:val="22"/>
        </w:rPr>
        <w:t>This glossary deals with all terms which have special particular meanings for this project. Actors are not recorded here since they are described more fully in use case.</w:t>
      </w:r>
    </w:p>
    <w:p w14:paraId="727200D9" w14:textId="20CD79F9" w:rsidR="00000EC1" w:rsidRDefault="00000EC1" w:rsidP="0065089A">
      <w:pPr>
        <w:pStyle w:val="BodyText"/>
        <w:ind w:left="0" w:firstLine="72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>De</w:t>
      </w:r>
      <w:r w:rsidR="0065089A" w:rsidRPr="0065089A">
        <w:rPr>
          <w:b/>
          <w:sz w:val="22"/>
          <w:szCs w:val="22"/>
        </w:rPr>
        <w:t>finitions, acronyms, abbreviations</w:t>
      </w:r>
    </w:p>
    <w:p w14:paraId="7A20531F" w14:textId="2D1FB358" w:rsidR="00A21DDB" w:rsidRPr="00A21DDB" w:rsidRDefault="00A21DDB" w:rsidP="00A21DDB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Alarm</w:t>
      </w:r>
    </w:p>
    <w:p w14:paraId="422724CC" w14:textId="0350B128" w:rsidR="00A72BC4" w:rsidRDefault="00A21DDB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9344BA">
        <w:rPr>
          <w:sz w:val="22"/>
          <w:szCs w:val="22"/>
        </w:rPr>
        <w:t xml:space="preserve">Information about alarming times </w:t>
      </w:r>
      <w:r>
        <w:rPr>
          <w:sz w:val="22"/>
          <w:szCs w:val="22"/>
        </w:rPr>
        <w:t xml:space="preserve">set up by the users which is then </w:t>
      </w:r>
      <w:r w:rsidR="009344BA">
        <w:rPr>
          <w:sz w:val="22"/>
          <w:szCs w:val="22"/>
        </w:rPr>
        <w:t xml:space="preserve">activated automatically. </w:t>
      </w:r>
      <w:r>
        <w:rPr>
          <w:sz w:val="22"/>
          <w:szCs w:val="22"/>
        </w:rPr>
        <w:t xml:space="preserve"> </w:t>
      </w:r>
      <w:r w:rsidR="009344BA">
        <w:rPr>
          <w:sz w:val="22"/>
          <w:szCs w:val="22"/>
        </w:rPr>
        <w:t>This may include time, date, ring tone, and type of a unique Alarm Off Method</w:t>
      </w:r>
    </w:p>
    <w:p w14:paraId="7076DF5D" w14:textId="0CA8BD87" w:rsidR="008C326C" w:rsidRPr="00A21DDB" w:rsidRDefault="008C326C" w:rsidP="008C326C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Quick Alarm</w:t>
      </w:r>
    </w:p>
    <w:p w14:paraId="1B63E85A" w14:textId="79676824" w:rsidR="008C326C" w:rsidRPr="00A72BC4" w:rsidRDefault="008C326C" w:rsidP="008C326C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 Quick alarm help users to set up the time faster by displaying different small boxes of minutes such 1m, 5m, 10m, 15m, 30m, 60m.</w:t>
      </w:r>
    </w:p>
    <w:p w14:paraId="59695B44" w14:textId="2912C81B" w:rsidR="00ED3911" w:rsidRDefault="009344BA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Alarm Off Method</w:t>
      </w:r>
    </w:p>
    <w:p w14:paraId="4B575261" w14:textId="4CA55F04" w:rsidR="00C34006" w:rsidRPr="00C34006" w:rsidRDefault="00C34006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6A7357">
        <w:rPr>
          <w:sz w:val="22"/>
          <w:szCs w:val="22"/>
        </w:rPr>
        <w:t xml:space="preserve">way in which a user can choose to notify his/herself. It contains not only the normal default method but also some special </w:t>
      </w:r>
      <w:r w:rsidR="000A2F02">
        <w:rPr>
          <w:sz w:val="22"/>
          <w:szCs w:val="22"/>
        </w:rPr>
        <w:t>ones for example: take a picture of a place, shake 30 times, solve logical problems, listern to a scary audio.</w:t>
      </w:r>
      <w:r w:rsidR="006A7357">
        <w:rPr>
          <w:sz w:val="22"/>
          <w:szCs w:val="22"/>
        </w:rPr>
        <w:t xml:space="preserve">  </w:t>
      </w:r>
    </w:p>
    <w:p w14:paraId="256F7020" w14:textId="6F21F08A" w:rsidR="00ED3911" w:rsidRDefault="000A2F02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Sleep Recommender</w:t>
      </w:r>
    </w:p>
    <w:p w14:paraId="0AC1F049" w14:textId="35064BB9" w:rsidR="0060179E" w:rsidRPr="0060179E" w:rsidRDefault="00B9190E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Information </w:t>
      </w:r>
      <w:r w:rsidR="000A2F02">
        <w:rPr>
          <w:sz w:val="22"/>
          <w:szCs w:val="22"/>
        </w:rPr>
        <w:t>of a suitab</w:t>
      </w:r>
      <w:r w:rsidR="0037119E">
        <w:rPr>
          <w:sz w:val="22"/>
          <w:szCs w:val="22"/>
        </w:rPr>
        <w:t>le time at night to sleep and</w:t>
      </w:r>
      <w:r w:rsidR="000A2F02">
        <w:rPr>
          <w:sz w:val="22"/>
          <w:szCs w:val="22"/>
        </w:rPr>
        <w:t xml:space="preserve"> a time </w:t>
      </w:r>
      <w:r w:rsidR="0037119E">
        <w:rPr>
          <w:sz w:val="22"/>
          <w:szCs w:val="22"/>
        </w:rPr>
        <w:t>to wake up</w:t>
      </w:r>
      <w:r w:rsidR="000A2F02">
        <w:rPr>
          <w:sz w:val="22"/>
          <w:szCs w:val="22"/>
        </w:rPr>
        <w:t xml:space="preserve"> when </w:t>
      </w:r>
      <w:r w:rsidR="00B11E8B">
        <w:rPr>
          <w:sz w:val="22"/>
          <w:szCs w:val="22"/>
        </w:rPr>
        <w:t xml:space="preserve">a </w:t>
      </w:r>
      <w:r w:rsidR="000A2F02">
        <w:rPr>
          <w:sz w:val="22"/>
          <w:szCs w:val="22"/>
        </w:rPr>
        <w:t>user start</w:t>
      </w:r>
      <w:r w:rsidR="00B11E8B">
        <w:rPr>
          <w:sz w:val="22"/>
          <w:szCs w:val="22"/>
        </w:rPr>
        <w:t>s</w:t>
      </w:r>
      <w:r w:rsidR="000A2F02">
        <w:rPr>
          <w:sz w:val="22"/>
          <w:szCs w:val="22"/>
        </w:rPr>
        <w:t xml:space="preserve"> to sleep at a particular time </w:t>
      </w:r>
    </w:p>
    <w:p w14:paraId="10D06F44" w14:textId="2F7315C5" w:rsidR="00ED3911" w:rsidRDefault="004833BF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Sleep Helper</w:t>
      </w:r>
    </w:p>
    <w:p w14:paraId="3FC4D787" w14:textId="271AD1FD" w:rsidR="00B9190E" w:rsidRPr="00B9190E" w:rsidRDefault="004833BF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Provide several relaxing musics to help user fall asleep faster and also a special attached counting sheeps video.</w:t>
      </w:r>
    </w:p>
    <w:p w14:paraId="5D1EE629" w14:textId="682F88B7" w:rsidR="00ED3911" w:rsidRDefault="004833BF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History</w:t>
      </w:r>
      <w:r w:rsidR="00B11E8B">
        <w:rPr>
          <w:b/>
          <w:sz w:val="22"/>
          <w:szCs w:val="22"/>
        </w:rPr>
        <w:t xml:space="preserve"> </w:t>
      </w:r>
    </w:p>
    <w:p w14:paraId="469E4C78" w14:textId="0EAE0715" w:rsidR="00B816D8" w:rsidRPr="00B816D8" w:rsidRDefault="004833BF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This history records the sleeping time and wake up time </w:t>
      </w:r>
      <w:r w:rsidR="00B11E8B">
        <w:rPr>
          <w:sz w:val="22"/>
          <w:szCs w:val="22"/>
        </w:rPr>
        <w:t>of a user which is drawn in a line graph. A user can share the graph on social media or delete it.</w:t>
      </w:r>
    </w:p>
    <w:p w14:paraId="4BD55542" w14:textId="04F2A340" w:rsidR="00ED3911" w:rsidRDefault="00B11E8B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Settings</w:t>
      </w:r>
    </w:p>
    <w:p w14:paraId="0137966C" w14:textId="4C44635B" w:rsidR="004562AB" w:rsidRDefault="00B11E8B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Settings includes a variety of function which user can adjust to have a better experience when using app. This may include sound settings, general settings</w:t>
      </w:r>
      <w:r w:rsidR="00363A78">
        <w:rPr>
          <w:sz w:val="22"/>
          <w:szCs w:val="22"/>
        </w:rPr>
        <w:t>, Alarm off method settings.</w:t>
      </w:r>
    </w:p>
    <w:p w14:paraId="42A592DD" w14:textId="2A5DDA85" w:rsidR="008E46E2" w:rsidRDefault="008E46E2" w:rsidP="008E46E2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Weather</w:t>
      </w:r>
    </w:p>
    <w:p w14:paraId="76A46BF4" w14:textId="0FD335A5" w:rsidR="008E46E2" w:rsidRPr="008E46E2" w:rsidRDefault="008E46E2" w:rsidP="008E46E2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The information of weather will be updated everyday. This includes temperate, and a link to a website for more details.</w:t>
      </w:r>
    </w:p>
    <w:p w14:paraId="5616619B" w14:textId="5FD421E1" w:rsidR="0065089A" w:rsidRDefault="0065089A" w:rsidP="0065089A">
      <w:pPr>
        <w:pStyle w:val="BodyText"/>
        <w:ind w:left="0" w:firstLine="72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>References</w:t>
      </w:r>
    </w:p>
    <w:p w14:paraId="48FD0EB6" w14:textId="030E5E36" w:rsidR="00E97C75" w:rsidRPr="00E97C75" w:rsidRDefault="00E97C75" w:rsidP="00363A78">
      <w:pPr>
        <w:pStyle w:val="BodyText"/>
        <w:ind w:left="0" w:firstLine="72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ab/>
      </w:r>
      <w:r w:rsidRPr="00E97C75">
        <w:rPr>
          <w:sz w:val="22"/>
          <w:szCs w:val="22"/>
        </w:rPr>
        <w:t xml:space="preserve">1. </w:t>
      </w:r>
      <w:r w:rsidR="00363A78">
        <w:rPr>
          <w:sz w:val="22"/>
          <w:szCs w:val="22"/>
        </w:rPr>
        <w:t>Problem Statement</w:t>
      </w:r>
    </w:p>
    <w:p w14:paraId="2A58E716" w14:textId="4D4B4FAF" w:rsidR="00494178" w:rsidRPr="00363A78" w:rsidRDefault="00363A78" w:rsidP="00363A78">
      <w:pPr>
        <w:pStyle w:val="BodyText"/>
        <w:ind w:left="0" w:firstLine="720"/>
        <w:rPr>
          <w:sz w:val="22"/>
          <w:szCs w:val="22"/>
        </w:rPr>
      </w:pPr>
      <w:r>
        <w:rPr>
          <w:sz w:val="22"/>
          <w:szCs w:val="22"/>
        </w:rPr>
        <w:tab/>
        <w:t>2</w:t>
      </w:r>
      <w:r w:rsidR="00E97C75" w:rsidRPr="00E97C75">
        <w:rPr>
          <w:sz w:val="22"/>
          <w:szCs w:val="22"/>
        </w:rPr>
        <w:t>. Use case m</w:t>
      </w:r>
      <w:r>
        <w:rPr>
          <w:sz w:val="22"/>
          <w:szCs w:val="22"/>
        </w:rPr>
        <w:t>odel</w:t>
      </w:r>
    </w:p>
    <w:p w14:paraId="62EF5E5A" w14:textId="64819EB8" w:rsidR="00DB5ECD" w:rsidRPr="00DB5ECD" w:rsidRDefault="00DB5ECD" w:rsidP="00DB5ECD"/>
    <w:p w14:paraId="029EF6CE" w14:textId="4C3107C0" w:rsidR="000A37D7" w:rsidRDefault="000A37D7" w:rsidP="000A37D7">
      <w:pPr>
        <w:pStyle w:val="BodyText"/>
        <w:ind w:left="0"/>
      </w:pPr>
    </w:p>
    <w:sectPr w:rsidR="000A37D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C6894" w14:textId="77777777" w:rsidR="00BA5EEC" w:rsidRDefault="00BA5EEC">
      <w:pPr>
        <w:spacing w:line="240" w:lineRule="auto"/>
      </w:pPr>
      <w:r>
        <w:separator/>
      </w:r>
    </w:p>
  </w:endnote>
  <w:endnote w:type="continuationSeparator" w:id="0">
    <w:p w14:paraId="2910B816" w14:textId="77777777" w:rsidR="00BA5EEC" w:rsidRDefault="00BA5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7B417F5D" w:rsidR="00444035" w:rsidRDefault="00F34309">
          <w:pPr>
            <w:jc w:val="center"/>
          </w:pPr>
          <w:r>
            <w:sym w:font="Symbol" w:char="F0D3"/>
          </w:r>
          <w:r w:rsidR="00BA5EEC">
            <w:fldChar w:fldCharType="begin"/>
          </w:r>
          <w:r w:rsidR="00BA5EEC">
            <w:instrText xml:space="preserve"> DOCPROPERTY "Company"  \* MERGEFORMAT </w:instrText>
          </w:r>
          <w:r w:rsidR="00BA5EEC">
            <w:fldChar w:fldCharType="separate"/>
          </w:r>
          <w:r w:rsidR="005D0899">
            <w:t>&lt;Company Name&gt;</w:t>
          </w:r>
          <w:r w:rsidR="00BA5EE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B668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2E1BA0BD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B668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B668D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49F60" w14:textId="77777777" w:rsidR="00BA5EEC" w:rsidRDefault="00BA5EEC">
      <w:pPr>
        <w:spacing w:line="240" w:lineRule="auto"/>
      </w:pPr>
      <w:r>
        <w:separator/>
      </w:r>
    </w:p>
  </w:footnote>
  <w:footnote w:type="continuationSeparator" w:id="0">
    <w:p w14:paraId="779BD193" w14:textId="77777777" w:rsidR="00BA5EEC" w:rsidRDefault="00BA5E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56E9CF18" w14:textId="3F9BF713" w:rsidR="00EA2AFF" w:rsidRDefault="00F57285" w:rsidP="00EA2AF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Group03</w:t>
    </w:r>
    <w:r w:rsidR="005B668D">
      <w:rPr>
        <w:rFonts w:ascii="Arial" w:hAnsi="Arial"/>
        <w:b/>
        <w:sz w:val="36"/>
      </w:rPr>
      <w:t>_15CTT</w:t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75C61D63" w:rsidR="00EA2AFF" w:rsidRDefault="00D51E28">
          <w:r>
            <w:t>Sleeping Beauty</w:t>
          </w:r>
        </w:p>
      </w:tc>
      <w:tc>
        <w:tcPr>
          <w:tcW w:w="3179" w:type="dxa"/>
        </w:tcPr>
        <w:p w14:paraId="157FE078" w14:textId="77777777" w:rsidR="00444035" w:rsidRDefault="00F3430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44035" w14:paraId="70636E82" w14:textId="77777777">
      <w:tc>
        <w:tcPr>
          <w:tcW w:w="6379" w:type="dxa"/>
        </w:tcPr>
        <w:p w14:paraId="6C7D3CA4" w14:textId="7168C461" w:rsidR="00444035" w:rsidRDefault="00BA5EE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5D0899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14:paraId="1B8C4C9A" w14:textId="48E9E45E" w:rsidR="00444035" w:rsidRDefault="00EA2AFF">
          <w:r>
            <w:t xml:space="preserve">  Date</w:t>
          </w:r>
          <w:r w:rsidR="00D51E28">
            <w:t>:  &lt;27/4/2018</w:t>
          </w:r>
          <w:r w:rsidR="00F34309">
            <w:t>&gt;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0856BA56" w:rsidR="00EA2AFF" w:rsidRDefault="00363A78">
          <w:r>
            <w:t>Glossary</w:t>
          </w:r>
          <w:r w:rsidR="00D51E28">
            <w:t>_Group03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2A5878"/>
    <w:multiLevelType w:val="hybridMultilevel"/>
    <w:tmpl w:val="3B5A4088"/>
    <w:lvl w:ilvl="0" w:tplc="8744B33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892138"/>
    <w:multiLevelType w:val="hybridMultilevel"/>
    <w:tmpl w:val="4C96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B7600F1"/>
    <w:multiLevelType w:val="hybridMultilevel"/>
    <w:tmpl w:val="A714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15AE2"/>
    <w:multiLevelType w:val="hybridMultilevel"/>
    <w:tmpl w:val="BFDAAEBE"/>
    <w:lvl w:ilvl="0" w:tplc="03B6AA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F5632"/>
    <w:multiLevelType w:val="hybridMultilevel"/>
    <w:tmpl w:val="0B68DAE4"/>
    <w:lvl w:ilvl="0" w:tplc="A8C4F2A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4"/>
  </w:num>
  <w:num w:numId="10">
    <w:abstractNumId w:val="13"/>
  </w:num>
  <w:num w:numId="11">
    <w:abstractNumId w:val="11"/>
  </w:num>
  <w:num w:numId="12">
    <w:abstractNumId w:val="23"/>
  </w:num>
  <w:num w:numId="13">
    <w:abstractNumId w:val="10"/>
  </w:num>
  <w:num w:numId="14">
    <w:abstractNumId w:val="5"/>
  </w:num>
  <w:num w:numId="15">
    <w:abstractNumId w:val="22"/>
  </w:num>
  <w:num w:numId="16">
    <w:abstractNumId w:val="15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1"/>
  </w:num>
  <w:num w:numId="22">
    <w:abstractNumId w:val="6"/>
  </w:num>
  <w:num w:numId="23">
    <w:abstractNumId w:val="19"/>
  </w:num>
  <w:num w:numId="24">
    <w:abstractNumId w:val="8"/>
  </w:num>
  <w:num w:numId="25">
    <w:abstractNumId w:val="18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A2"/>
    <w:rsid w:val="00000EC1"/>
    <w:rsid w:val="0003371E"/>
    <w:rsid w:val="0004524E"/>
    <w:rsid w:val="000A2F02"/>
    <w:rsid w:val="000A37D7"/>
    <w:rsid w:val="000C2425"/>
    <w:rsid w:val="000D0192"/>
    <w:rsid w:val="000D17F0"/>
    <w:rsid w:val="00142195"/>
    <w:rsid w:val="0014615D"/>
    <w:rsid w:val="001748A4"/>
    <w:rsid w:val="001C345E"/>
    <w:rsid w:val="002001D4"/>
    <w:rsid w:val="002158E5"/>
    <w:rsid w:val="00216ED0"/>
    <w:rsid w:val="00232C32"/>
    <w:rsid w:val="00282886"/>
    <w:rsid w:val="002B5627"/>
    <w:rsid w:val="002C07A5"/>
    <w:rsid w:val="003267E3"/>
    <w:rsid w:val="003556B1"/>
    <w:rsid w:val="00363A78"/>
    <w:rsid w:val="0037119E"/>
    <w:rsid w:val="003E4D9B"/>
    <w:rsid w:val="00420C70"/>
    <w:rsid w:val="00444035"/>
    <w:rsid w:val="004455A2"/>
    <w:rsid w:val="004562AB"/>
    <w:rsid w:val="004833BF"/>
    <w:rsid w:val="00492004"/>
    <w:rsid w:val="00494178"/>
    <w:rsid w:val="004B519D"/>
    <w:rsid w:val="004D4B64"/>
    <w:rsid w:val="00526E1A"/>
    <w:rsid w:val="00536016"/>
    <w:rsid w:val="00565450"/>
    <w:rsid w:val="00573DA9"/>
    <w:rsid w:val="0059004D"/>
    <w:rsid w:val="005A69A5"/>
    <w:rsid w:val="005B668D"/>
    <w:rsid w:val="005C10CC"/>
    <w:rsid w:val="005D0899"/>
    <w:rsid w:val="0060179E"/>
    <w:rsid w:val="00645532"/>
    <w:rsid w:val="0065089A"/>
    <w:rsid w:val="00671F00"/>
    <w:rsid w:val="006A7357"/>
    <w:rsid w:val="0077006E"/>
    <w:rsid w:val="007B1E55"/>
    <w:rsid w:val="007C560D"/>
    <w:rsid w:val="00874833"/>
    <w:rsid w:val="008B5A9D"/>
    <w:rsid w:val="008C1910"/>
    <w:rsid w:val="008C326C"/>
    <w:rsid w:val="008D2C18"/>
    <w:rsid w:val="008D48F9"/>
    <w:rsid w:val="008E46E2"/>
    <w:rsid w:val="009344BA"/>
    <w:rsid w:val="009871B7"/>
    <w:rsid w:val="009A6615"/>
    <w:rsid w:val="009B091D"/>
    <w:rsid w:val="00A0216D"/>
    <w:rsid w:val="00A21DDB"/>
    <w:rsid w:val="00A409E2"/>
    <w:rsid w:val="00A72BC4"/>
    <w:rsid w:val="00A958FF"/>
    <w:rsid w:val="00AC3F88"/>
    <w:rsid w:val="00AE6CF7"/>
    <w:rsid w:val="00AF7059"/>
    <w:rsid w:val="00B11E8B"/>
    <w:rsid w:val="00B816D8"/>
    <w:rsid w:val="00B86405"/>
    <w:rsid w:val="00B9190E"/>
    <w:rsid w:val="00BA5EEC"/>
    <w:rsid w:val="00C34006"/>
    <w:rsid w:val="00CB1CAB"/>
    <w:rsid w:val="00CC611C"/>
    <w:rsid w:val="00D23F57"/>
    <w:rsid w:val="00D309B2"/>
    <w:rsid w:val="00D51E28"/>
    <w:rsid w:val="00DB5ECD"/>
    <w:rsid w:val="00DD4FA1"/>
    <w:rsid w:val="00E12050"/>
    <w:rsid w:val="00E12E0C"/>
    <w:rsid w:val="00E8528E"/>
    <w:rsid w:val="00E97C75"/>
    <w:rsid w:val="00EA2AFF"/>
    <w:rsid w:val="00EB1BAF"/>
    <w:rsid w:val="00ED3911"/>
    <w:rsid w:val="00F34309"/>
    <w:rsid w:val="00F57285"/>
    <w:rsid w:val="00FA2561"/>
    <w:rsid w:val="00F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0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988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D&amp;J</dc:subject>
  <dc:creator>Huy Nguyen</dc:creator>
  <cp:keywords/>
  <dc:description/>
  <cp:lastModifiedBy>LIENG THE PHY</cp:lastModifiedBy>
  <cp:revision>31</cp:revision>
  <cp:lastPrinted>2018-04-27T13:55:00Z</cp:lastPrinted>
  <dcterms:created xsi:type="dcterms:W3CDTF">2015-06-17T01:17:00Z</dcterms:created>
  <dcterms:modified xsi:type="dcterms:W3CDTF">2018-05-07T13:49:00Z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